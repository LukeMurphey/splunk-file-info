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4B3A" w:rsidRDefault="00E04B3A" w:rsidP="00E04B3A">
      <w:pPr>
        <w:pStyle w:val="Heading1"/>
      </w:pPr>
      <w:bookmarkStart w:id="0" w:name="_GoBack"/>
      <w:bookmarkEnd w:id="0"/>
      <w:r>
        <w:t>Lorem Ipsum</w:t>
      </w:r>
    </w:p>
    <w:p w:rsidR="00E04B3A" w:rsidRDefault="00E04B3A" w:rsidP="00E04B3A">
      <w:pPr>
        <w:pStyle w:val="Heading3"/>
      </w:pPr>
      <w:r>
        <w:t>The standard Lorem Ipsum passage, used since the 1500s</w:t>
      </w:r>
    </w:p>
    <w:p w:rsidR="00E04B3A" w:rsidRDefault="00E04B3A" w:rsidP="00E04B3A">
      <w:pPr>
        <w:pStyle w:val="NormalWeb"/>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E04B3A" w:rsidRDefault="00E04B3A" w:rsidP="00E04B3A">
      <w:pPr>
        <w:pStyle w:val="Heading3"/>
      </w:pPr>
      <w:r>
        <w:t>Section 1.10.32 of "de Finibus Bonorum et Malorum", written by Cicero in 45 BC</w:t>
      </w:r>
    </w:p>
    <w:p w:rsidR="00E04B3A" w:rsidRDefault="00E04B3A" w:rsidP="00E04B3A">
      <w:pPr>
        <w:pStyle w:val="NormalWeb"/>
      </w:pPr>
      <w: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E04B3A" w:rsidRDefault="00E04B3A" w:rsidP="00E04B3A">
      <w:pPr>
        <w:pStyle w:val="Heading3"/>
      </w:pPr>
      <w:r>
        <w:t>1914 translation by H. Rackham</w:t>
      </w:r>
    </w:p>
    <w:p w:rsidR="00E04B3A" w:rsidRDefault="00E04B3A" w:rsidP="00E04B3A">
      <w:pPr>
        <w:pStyle w:val="NormalWeb"/>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E04B3A" w:rsidRDefault="00E04B3A" w:rsidP="00E04B3A">
      <w:pPr>
        <w:pStyle w:val="Heading3"/>
      </w:pPr>
      <w:r>
        <w:lastRenderedPageBreak/>
        <w:t>Section 1.10.33 of "de Finibus Bonorum et Malorum", written by Cicero in 45 BC</w:t>
      </w:r>
    </w:p>
    <w:p w:rsidR="00E04B3A" w:rsidRDefault="00E04B3A" w:rsidP="00E04B3A">
      <w:pPr>
        <w:pStyle w:val="NormalWeb"/>
      </w:pPr>
      <w: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E04B3A" w:rsidRDefault="00E04B3A" w:rsidP="00E04B3A">
      <w:pPr>
        <w:pStyle w:val="Heading3"/>
      </w:pPr>
      <w:r>
        <w:t>1914 translation by H. Rackham</w:t>
      </w:r>
    </w:p>
    <w:p w:rsidR="00E04B3A" w:rsidRDefault="00E04B3A" w:rsidP="00E04B3A">
      <w:pPr>
        <w:pStyle w:val="NormalWeb"/>
      </w:pPr>
      <w: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E04B3A" w:rsidRPr="00E04B3A" w:rsidRDefault="00E04B3A" w:rsidP="00E04B3A"/>
    <w:sectPr w:rsidR="00E04B3A" w:rsidRPr="00E04B3A">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B10EF" w:rsidRDefault="00FB10EF">
      <w:r>
        <w:separator/>
      </w:r>
    </w:p>
    <w:p w:rsidR="00FB10EF" w:rsidRDefault="00FB10EF"/>
  </w:endnote>
  <w:endnote w:type="continuationSeparator" w:id="0">
    <w:p w:rsidR="00FB10EF" w:rsidRDefault="00FB10EF">
      <w:r>
        <w:continuationSeparator/>
      </w:r>
    </w:p>
    <w:p w:rsidR="00FB10EF" w:rsidRDefault="00FB10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rsidR="00345576" w:rsidRDefault="00E9754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B10EF" w:rsidRDefault="00FB10EF">
      <w:r>
        <w:separator/>
      </w:r>
    </w:p>
    <w:p w:rsidR="00FB10EF" w:rsidRDefault="00FB10EF"/>
  </w:footnote>
  <w:footnote w:type="continuationSeparator" w:id="0">
    <w:p w:rsidR="00FB10EF" w:rsidRDefault="00FB10EF">
      <w:r>
        <w:continuationSeparator/>
      </w:r>
    </w:p>
    <w:p w:rsidR="00FB10EF" w:rsidRDefault="00FB10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3A"/>
    <w:rsid w:val="00345576"/>
    <w:rsid w:val="00E04B3A"/>
    <w:rsid w:val="00E97549"/>
    <w:rsid w:val="00F43FE7"/>
    <w:rsid w:val="00FB1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9C4A9F-8677-D049-8920-5DADA225D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E04B3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641049">
      <w:bodyDiv w:val="1"/>
      <w:marLeft w:val="0"/>
      <w:marRight w:val="0"/>
      <w:marTop w:val="0"/>
      <w:marBottom w:val="0"/>
      <w:divBdr>
        <w:top w:val="none" w:sz="0" w:space="0" w:color="auto"/>
        <w:left w:val="none" w:sz="0" w:space="0" w:color="auto"/>
        <w:bottom w:val="none" w:sz="0" w:space="0" w:color="auto"/>
        <w:right w:val="none" w:sz="0" w:space="0" w:color="auto"/>
      </w:divBdr>
      <w:divsChild>
        <w:div w:id="182681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murphey/Library/Containers/com.microsoft.Word/Data/Library/Application%20Support/Microsoft/Office/16.0/DTS/en-US%7b4A8E1184-EB85-614C-B2A1-664E5500C179%7d/%7b983A2F73-370A-3C4E-A9E8-28A286CE5ADE%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{983A2F73-370A-3C4E-A9E8-28A286CE5ADE}tf10002086.dotx</Template>
  <TotalTime>3</TotalTime>
  <Pages>2</Pages>
  <Words>706</Words>
  <Characters>3716</Characters>
  <Application>Microsoft Office Word</Application>
  <DocSecurity>0</DocSecurity>
  <Lines>55</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history of Lorem Ipsum</dc:title>
  <dc:subject>A description of lorem ispum and how it came to be</dc:subject>
  <dc:creator>Luke Murphey</dc:creator>
  <cp:keywords>lorem,dummy text,test case</cp:keywords>
  <dc:description>This is being used as a test case for the file meta data Splunk app.</dc:description>
  <cp:lastModifiedBy>Luke Murphey</cp:lastModifiedBy>
  <cp:revision>2</cp:revision>
  <dcterms:created xsi:type="dcterms:W3CDTF">2020-06-26T19:11:00Z</dcterms:created>
  <dcterms:modified xsi:type="dcterms:W3CDTF">2020-06-26T22:09:00Z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